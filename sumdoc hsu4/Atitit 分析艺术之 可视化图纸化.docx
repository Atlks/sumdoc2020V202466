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分析艺术之 可视化图纸化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专用代码可视化 其他设计图</w:t>
      </w:r>
      <w:r>
        <w:tab/>
      </w:r>
      <w:r>
        <w:fldChar w:fldCharType="begin"/>
      </w:r>
      <w:r>
        <w:instrText xml:space="preserve"> PAGEREF _Toc19354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Er图</w:t>
      </w:r>
      <w:r>
        <w:tab/>
      </w:r>
      <w:r>
        <w:fldChar w:fldCharType="begin"/>
      </w:r>
      <w:r>
        <w:instrText xml:space="preserve"> PAGEREF _Toc9093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default"/>
        </w:rPr>
        <w:t>用例图</w:t>
      </w:r>
      <w:r>
        <w:tab/>
      </w:r>
      <w:r>
        <w:fldChar w:fldCharType="begin"/>
      </w:r>
      <w:r>
        <w:instrText xml:space="preserve"> PAGEREF _Toc10222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leader="dot" w:pos="8306"/>
          <w:tab w:val="right" w:pos="8800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_Toc13646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_Toc23757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软件设计中的各种图纸 uml 之道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常见设计成果与图纸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ui原型图与html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业务逻辑 伪代码  各种uml图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 业务逻辑 流程图  ns图 pad图 Uml 伪代码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 业务逻辑模块组件依赖图 websotrm 》rikey》diargram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 数据建模 er图  Sql脚本与图片和文档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UML标准建模语言中5种主要的类型图：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用例图：指的是从用户角度来描述系统功能，并且指明各功能操作者。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2、静态图：包含的是类图和对象图。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交互图：包含的是时序图和协作图，是用来描述对象之间的交互关系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行为图：包含的是活动图和状态图，是用来描述系统的动态模型于组成对象之间的交互关系。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 实现图：包含的是部署图和组件图。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 12. UML建模时常见的9种图：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5,12.1. 1、用例图： 5,12.2. 2、类图： 6,12.3. 3、对象图： 6,12.4. 4、活动图： 6,12.5. 5、状态图： 6,12.6. 6、时序图： 6,12.7. 7、协作图： 7,12.8. 8、组件图： 7,12.9. 9、部署图：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36F20"/>
    <w:rsid w:val="195B65D7"/>
    <w:rsid w:val="4FE75636"/>
    <w:rsid w:val="6D535020"/>
    <w:rsid w:val="7993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2018-05-03T05:56:00Z</dcterms:created>
  <dc:creator>ATI老哇的爪子007</dc:creator>
  <cp:lastModifiedBy>ATI老哇的爪子007</cp:lastModifiedBy>
  <dcterms:modified xsi:type="dcterms:W3CDTF">2018-05-03T05:57:35Z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