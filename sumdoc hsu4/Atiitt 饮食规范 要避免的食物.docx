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饮食规范 要避免的食物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腌制食品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高盐高糖食品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  多吃粗粮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新版中国_癌症地图_公布 揭秘区域癌症的高发原因_科普中国网_知道日报_百度知道.html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95E29"/>
    <w:rsid w:val="3AEA760C"/>
    <w:rsid w:val="5C995E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2018-07-10T12:25:00Z</dcterms:created>
  <dc:creator>ATI老哇的爪子007</dc:creator>
  <cp:lastModifiedBy>ATI老哇的爪子007</cp:lastModifiedBy>
  <dcterms:modified xsi:type="dcterms:W3CDTF">2018-07-10T12:27:19Z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