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"https://baike.baidu.com/item/%E6%8C%81%E4%B9%85" \t "https://baike.baidu.com/item/%E6%8C%81%E4%B9%85%E5%8C%96/_blank"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持久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化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Persistence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概念的艺术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68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eastAsia="zh-CN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_Toc19655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持久化是将程序数据在持久状态和瞬时状态间转换的机制。</w:t>
          </w:r>
          <w:r>
            <w:tab/>
          </w:r>
          <w:r>
            <w:fldChar w:fldCharType="begin"/>
          </w:r>
          <w:r>
            <w:instrText xml:space="preserve"> PAGEREF _Toc19655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_Toc30567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default"/>
              <w:lang w:val="en-US" w:eastAsia="zh-CN"/>
            </w:rPr>
            <w:t>DBC就是一种持久化机制。文件IO也是一种持久化机制。</w:t>
          </w:r>
          <w:r>
            <w:tab/>
          </w:r>
          <w:r>
            <w:fldChar w:fldCharType="begin"/>
          </w:r>
          <w:r>
            <w:instrText xml:space="preserve"> PAGEREF _Toc30567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_Toc5918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default"/>
              <w:lang w:val="en-US" w:eastAsia="zh-CN"/>
            </w:rPr>
            <w:t>日常持久化的方法</w:t>
          </w:r>
          <w:r>
            <w:tab/>
          </w:r>
          <w:r>
            <w:fldChar w:fldCharType="begin"/>
          </w:r>
          <w:r>
            <w:instrText xml:space="preserve"> PAGEREF _Toc5918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_Toc25961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理解</w:t>
          </w:r>
          <w:r>
            <w:rPr>
              <w:rFonts w:hint="eastAsia"/>
              <w:lang w:eastAsia="zh-CN"/>
            </w:rPr>
            <w:t>与分类</w:t>
          </w:r>
          <w:bookmarkStart w:id="18" w:name="_GoBack"/>
          <w:bookmarkEnd w:id="18"/>
          <w:r>
            <w:tab/>
          </w:r>
          <w:r>
            <w:fldChar w:fldCharType="begin"/>
          </w:r>
          <w:r>
            <w:instrText xml:space="preserve"> PAGEREF _Toc25961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_Toc3495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szCs w:val="33"/>
            </w:rPr>
            <w:t xml:space="preserve">4.1.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二个层面</w:t>
          </w:r>
          <w:r>
            <w:tab/>
          </w:r>
          <w:r>
            <w:fldChar w:fldCharType="begin"/>
          </w:r>
          <w:r>
            <w:instrText xml:space="preserve"> PAGEREF _Toc3495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_Toc18749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4.1.1.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应用层</w:t>
          </w:r>
          <w:r>
            <w:tab/>
          </w:r>
          <w:r>
            <w:fldChar w:fldCharType="begin"/>
          </w:r>
          <w:r>
            <w:instrText xml:space="preserve"> PAGEREF _Toc18749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_Toc28794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4.1.2.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系统层</w:t>
          </w:r>
          <w:r>
            <w:tab/>
          </w:r>
          <w:r>
            <w:fldChar w:fldCharType="begin"/>
          </w:r>
          <w:r>
            <w:instrText xml:space="preserve"> PAGEREF _Toc28794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_Toc18428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5.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持久化是一种对象服务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实现至少3个接口</w:t>
          </w:r>
          <w:r>
            <w:tab/>
          </w:r>
          <w:r>
            <w:fldChar w:fldCharType="begin"/>
          </w:r>
          <w:r>
            <w:instrText xml:space="preserve"> PAGEREF _Toc18428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_Toc2107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eastAsia="zh-CN"/>
            </w:rPr>
            <w:t>类似概念</w:t>
          </w:r>
          <w:r>
            <w:t>序列化</w:t>
          </w:r>
          <w:r>
            <w:tab/>
          </w:r>
          <w:r>
            <w:fldChar w:fldCharType="begin"/>
          </w:r>
          <w:r>
            <w:instrText xml:space="preserve"> PAGEREF _Toc2107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_Toc10206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7.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持久化方案可以分为关系数据库方案、文件方案、对象数据库方案、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xml数据库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方案</w:t>
          </w:r>
          <w:r>
            <w:tab/>
          </w:r>
          <w:r>
            <w:fldChar w:fldCharType="begin"/>
          </w:r>
          <w:r>
            <w:instrText xml:space="preserve"> PAGEREF _Toc10206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eastAsia="zh-CN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eastAsia="zh-CN"/>
            </w:rPr>
            <w:fldChar w:fldCharType="end"/>
          </w:r>
        </w:p>
      </w:sdtContent>
    </w:sdt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9655"/>
      <w:r>
        <w:rPr>
          <w:rFonts w:hint="eastAsia"/>
          <w:lang w:val="en-US" w:eastAsia="zh-CN"/>
        </w:rPr>
        <w:t>持久化是将程序数据在持久状态和瞬时状态间转换的机制。</w:t>
      </w:r>
      <w:bookmarkEnd w:id="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持久化 编辑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持久化是将程序数据在持久状态和瞬时状态间转换的机制。通俗的讲，就是瞬时数据（比如内存中的数据，是不能永久保存的）持久化为持久数据（比如持久化至数据库中，能够长久保存）。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中文名 持久化 外文名 Persistence 方    法 通过逻辑处理接口储存数据 理    解 持久化是针对时间来说的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 定义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 理解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 二个层面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▪ 应用层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▪ 系统层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 特点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▪ 对象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▪ 市场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▪ 序列化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 意义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▪ 兴起原因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▪ 运用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 相关实现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定义编辑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持久化（Persistence），即把数据（如内存中的对象）保存到可永久保存的存储设备中（如磁盘）。持久化的主要应用是将内存中的对象存储在数据库中，或者存储在磁盘文件中、XML数据文件中等等。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持久化是将程序数据在持久状态和瞬时状态间转换的机制。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77075" cy="4533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</w:rPr>
      </w:pPr>
      <w:bookmarkStart w:id="1" w:name="_Toc30567"/>
      <w:r>
        <w:rPr>
          <w:rFonts w:hint="default"/>
          <w:lang w:val="en-US" w:eastAsia="zh-CN"/>
        </w:rPr>
        <w:t>DBC就是一种持久化机制。文件IO也是一种持久化机制。</w:t>
      </w:r>
      <w:bookmarkEnd w:id="1"/>
    </w:p>
    <w:p>
      <w:pPr>
        <w:pStyle w:val="2"/>
        <w:ind w:left="432" w:leftChars="0" w:hanging="432" w:firstLineChars="0"/>
        <w:rPr>
          <w:rFonts w:hint="default"/>
        </w:rPr>
      </w:pPr>
      <w:bookmarkStart w:id="2" w:name="_Toc5918"/>
      <w:r>
        <w:rPr>
          <w:rFonts w:hint="default"/>
          <w:lang w:val="en-US" w:eastAsia="zh-CN"/>
        </w:rPr>
        <w:t>日常持久化的方法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将鲜肉冷藏，吃的时候再解冻的方法也是。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将水果做成罐头的方法也是。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将人的脏器迅速冷冻，运输，然后解冻给人移植的技术也是。</w:t>
      </w:r>
    </w:p>
    <w:p/>
    <w:p/>
    <w:p>
      <w:pPr>
        <w:pStyle w:val="2"/>
      </w:pPr>
      <w:bookmarkStart w:id="3" w:name="_Toc25961"/>
      <w:r>
        <w:t>理解</w:t>
      </w:r>
      <w:r>
        <w:rPr>
          <w:rFonts w:hint="eastAsia"/>
          <w:lang w:eastAsia="zh-CN"/>
        </w:rPr>
        <w:t>与分类</w:t>
      </w:r>
      <w:bookmarkEnd w:id="3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"https://baike.baidu.com/item/%E6%8C%81%E4%B9%85%E5%8C%96/javascript:;"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我们这样理解：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在一定周期内保持不变就是持久化,持久化是针对时间来说的。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数据库中的数据就是持久化了的数据,只要你不去删除或修改。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比如在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"https://baike.baidu.com/item/IE%E6%B5%8F%E8%A7%88%E5%99%A8"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IE浏览器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中一次Session会话中Session对象变量也是不变的,是Session容器中持久化。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"https://baike.baidu.com/item/%E5%AF%B9%E8%B1%A1%E6%8C%81%E4%B9%85%E5%8C%96"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对象持久化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的方式有很多种,根据周期不同有,page,Session,Application。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对象序列化机制对于需要将对象的状态保存到文件中，而后能够通过读入对象状态来重新构造对象，恢复程序状态,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对象序列化的过程是对象持久化的方法之一,把对象保存到文件中。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4" w:name="_Toc3495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二个层面</w:t>
      </w:r>
      <w:bookmarkEnd w:id="4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"https://baike.baidu.com/item/%E6%8C%81%E4%B9%85%E5%8C%96/javascript:;"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简单的理解持久化可以在二个层面：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"https://baike.baidu.com/item/%E5%BA%94%E7%94%A8%E5%B1%82"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和系统层、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5" w:name="3_1"/>
      <w:bookmarkEnd w:id="5"/>
      <w:bookmarkStart w:id="6" w:name="sub1101383_3_1"/>
      <w:bookmarkEnd w:id="6"/>
      <w:bookmarkStart w:id="7" w:name="应用层"/>
      <w:bookmarkEnd w:id="7"/>
      <w:bookmarkStart w:id="8" w:name="3-1"/>
      <w:bookmarkEnd w:id="8"/>
      <w:bookmarkStart w:id="9" w:name="_Toc18749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应用层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如果关闭(shutdown)你的应用然后重新启动则先前的数据依然存在。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0" w:name="3_2"/>
      <w:bookmarkEnd w:id="10"/>
      <w:bookmarkStart w:id="11" w:name="sub1101383_3_2"/>
      <w:bookmarkEnd w:id="11"/>
      <w:bookmarkStart w:id="12" w:name="系统层"/>
      <w:bookmarkEnd w:id="12"/>
      <w:bookmarkStart w:id="13" w:name="3-2"/>
      <w:bookmarkEnd w:id="13"/>
      <w:bookmarkStart w:id="14" w:name="_Toc28794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系统层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如果关闭(shutdown)你的系统（电脑）然后重新启动则先前的数据依然存在。</w:t>
      </w:r>
    </w:p>
    <w:p>
      <w:pPr>
        <w:pStyle w:val="2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15" w:name="_Toc18428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持久化是一种对象服务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实现至少3个接口</w:t>
      </w:r>
      <w:bookmarkEnd w:id="1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，就是把内存中的对象保存到外存中，让以后能够取回。需要实现至少3个接口：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void Save(object o) 把一个对象保存到外存中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Object Load(object oid) 通过对象标识从外存中取回对象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"https://baike.baidu.com/item/Exists"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Exists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(object oid) 检查外存中是否存在某个对象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</w:pPr>
      <w:bookmarkStart w:id="16" w:name="_Toc2107"/>
      <w:r>
        <w:rPr>
          <w:rFonts w:hint="eastAsia"/>
          <w:lang w:eastAsia="zh-CN"/>
        </w:rPr>
        <w:t>类似概念</w:t>
      </w:r>
      <w:r>
        <w:t>序列化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我们先跳开一下，看看另一个类似的有用概念：序列化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"https://baike.baidu.com/item/Serialize"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Serialize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也是一种对象服务，就是把内存中的对象序列化成流、或者把流反序列化成对象。需要实现2个接口：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"https://baike.baidu.com/item/void"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void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"https://baike.baidu.com/item/Serialize"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Serialize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"https://baike.baidu.com/item/Stream"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Stream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"https://baike.baidu.com/item/stream"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stream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,object o) 把对象序列化到流中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"https://baike.baidu.com/item/object"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object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Deserialize(Stream stream) 把流反序列化成对象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序列化和持久化很相似，有些人甚至混为一谈，其实还是有区别的，序列化是为了解决对象的传输问题，传输可以在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"https://baike.baidu.com/item/%E7%BA%BF%E7%A8%8B"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线程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之间、进程之间、内存外存之间、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"https://baike.baidu.com/item/%E4%B8%BB%E6%9C%BA"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间进行。我之所以在这里提到序列化，是因为我们可以利用序列化来辅助持久化，可以说凡是可以持久化的对象都可以序列化，因为序列化相对容易一些（也不是很容易），所以主流的软件基础设施，比如.net和java，已经把序列化的框架完成了。</w:t>
      </w:r>
    </w:p>
    <w:p>
      <w:pPr>
        <w:pStyle w:val="2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17" w:name="_Toc10206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持久化方案可以分为关系数据库方案、文件方案、对象数据库方案、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"https://baike.baidu.com/item/xml%E6%95%B0%E6%8D%AE%E5%BA%93"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xml数据库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方案</w:t>
      </w:r>
      <w:bookmarkEnd w:id="1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，现今主流的持久化方案是关系数据库方案，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系数据库方案不仅解决了并发的问题，更重要的是，关系数据库还提供了持久化服务之外的价值：统计分析功能。刚才我说到，凡是可以序列化的对象都可以持久化，极端的说，我们可以只建立一个表Object(OID,Bytes)，但基本上没有人这么做，因为一旦这样，我们就失去了关系数据库额外的统计分析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关系数据库和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"https://baike.baidu.com/item/%E9%9D%A2%E5%90%91%E5%AF%B9%E8%B1%A1" \t "https://baike.baidu.com/item/%E6%8C%81%E4%B9%85%E5%8C%96/_blank"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面向对象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之间有一条鸿沟，因为二者模式不匹配，所以就存在一个OR映射问题。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BEFBC6"/>
    <w:multiLevelType w:val="multilevel"/>
    <w:tmpl w:val="FABEFB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238AE"/>
    <w:rsid w:val="04E663E6"/>
    <w:rsid w:val="09A06D31"/>
    <w:rsid w:val="2B3723E4"/>
    <w:rsid w:val="2FD967B1"/>
    <w:rsid w:val="31167169"/>
    <w:rsid w:val="319238AE"/>
    <w:rsid w:val="3F335AB8"/>
    <w:rsid w:val="45B67D91"/>
    <w:rsid w:val="494E7A50"/>
    <w:rsid w:val="50DC2556"/>
    <w:rsid w:val="51A25071"/>
    <w:rsid w:val="67C84D09"/>
    <w:rsid w:val="6D535020"/>
    <w:rsid w:val="6FE077DD"/>
    <w:rsid w:val="72AD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02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2018-10-31T06:55:00Z</dcterms:created>
  <dc:creator>ATI老哇的爪子007</dc:creator>
  <cp:lastModifiedBy>ATI老哇的爪子007</cp:lastModifiedBy>
  <dcterms:modified xsi:type="dcterms:W3CDTF">2018-10-31T07:16:30Z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