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总结的艺术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归纳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分类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抽象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摘要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500CE"/>
    <w:rsid w:val="5CB500CE"/>
    <w:rsid w:val="6503041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2018-05-28T13:11:00Z</dcterms:created>
  <dc:creator>ATI老哇的爪子007</dc:creator>
  <cp:lastModifiedBy>ATI老哇的爪子007</cp:lastModifiedBy>
  <dcterms:modified xsi:type="dcterms:W3CDTF">2018-05-28T13:11:37Z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