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音乐词云分析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D:\000atibek\lev5 ati ext notbek0\music lyric zip    770个lyric  1.3M   ziped 700k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/FulltxtLucenePrj/src/com/attilax/nlp/segment/lyricParse.java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C:\tmp\lyricsWords4.txt   1.5M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 xml:space="preserve">Atitit 词云系统 标签云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7F7F7"/>
        </w:rPr>
        <w:t>字符云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7F7F7"/>
          <w:lang w:val="en-US" w:eastAsia="zh-CN"/>
        </w:rPr>
        <w:t xml:space="preserve"> 关键词云图测试</w:t>
      </w:r>
      <w:r>
        <w:rPr>
          <w:rFonts w:hint="eastAsia"/>
          <w:lang w:val="en-US" w:eastAsia="zh-CN"/>
        </w:rPr>
        <w:t>最佳实践与工具tag cloud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85FEE"/>
    <w:rsid w:val="17992CA1"/>
    <w:rsid w:val="196C6660"/>
    <w:rsid w:val="26D3362D"/>
    <w:rsid w:val="2B033304"/>
    <w:rsid w:val="2FCC0422"/>
    <w:rsid w:val="3847283F"/>
    <w:rsid w:val="38947850"/>
    <w:rsid w:val="46085FEE"/>
    <w:rsid w:val="463C2151"/>
    <w:rsid w:val="557C29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2018-05-29T13:17:00Z</dcterms:created>
  <dc:creator>ATI老哇的爪子007</dc:creator>
  <cp:lastModifiedBy>ATI老哇的爪子007</cp:lastModifiedBy>
  <dcterms:modified xsi:type="dcterms:W3CDTF">2019-06-20T12:49:03Z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