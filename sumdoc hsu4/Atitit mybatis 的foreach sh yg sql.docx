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mybatis 的foreach sh yg sql  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 insert into TmpVAFzt ()values(),(),()  模式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2018-04-10 10:57:57,943 DEBUG [HosSendAdvice.ins_Tmp_VAFzt_v2s49_inst_multi] - &lt;ooo Using Connection [org.postgresql.jdbc.PgConnection@1e05236]&gt;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2018-04-10 10:57:57,947 DEBUG [HosSendAdvice.ins_Tmp_VAFzt_v2s49_inst_multi] - &lt;==&gt;  Preparing: insert into TmpVAFzt2018_04_09__19_01_30_050(VAF01, BDA01 ,VAF01A, Rownr, CBM01,VAF10,BCK01B, BCK01C,BCK01D ,BCE01A,BCE02A,BCE03A,VAF32,VAF58 ,ACF01,VAF18,VAF21,VAA01,VAA07,VAP01 ,BCK01A,VAF35,VAF22,VBI13,VAI01,VBI07 ,VAF36,BCK01F,ABC02,VAF14,BBX01,VAF31 ,VAJ57,VAF01B,BBX17,VAF23,VAF27,VAJ57B ,bck01c_br,bck01d_br,vbi01,vbi03,vbg01 ) values (?::int8, ? ,?::int8, ?::int, ?::int8,?::int,?::int8, ?::int8,?::int8 ,?::int8,?,?,?::int,?::int ,?::int,?::numeric(18,4),?::numeric(18,4),?::int8,?::int8,?::int8 ,?::int8,?::int,?,?::int,?::int8,?::numeric(18,4) ,?::timestamp,?::int8,?,?,?::int,?::int ,?,?::int8,?::int,?,?::int,? ,?::int,?::int,?::int8,?::int8,?::int8 ) , (?::int8, ? ,?::int8, ?::int, ?::int8,?::int,?::int8, ?::int8,?::int8 ,?::int8,?,?,?::int,?::int ,?::int,?::numeric(18,4),?::numeric(18,4),?::int8,?::int8,?::int8 ,?::int8,?::int,?,?::int,?::int8,?::numeric(18,4) ,?::timestamp,?::int8,?,?,?::int,?::int ,?,?::int8,?::int,?,?::int,? ,?::int,?::int,?::int8,?::int8,?::int8 ) ; 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2018-04-10 10:57:57,974 DEBUG [HosSendAdvice.ins_Tmp_VAFzt_v2s49_inst_multi] - &lt;==&gt; Parameters: 959264358121218050(String), 1(String), 959264358121218051(String), 1(Integer), 959264358121218048(String), 8(Integer), 72(String), 41(String), 57(String), 1(String), 8080(String), 管理员(String), 0(Integer), 0(Integer), 2(Integer), 1.0000(BigDecimal), 1.0000(BigDecimal), 919730627169886208(String), 919730627195052032(String), 0(String), 41(String), 0(Integer), 复方太子参颗粒10包/盒(String), 0(Integer), 983296446545530885(String), 1.0000(BigDecimal), 2018-02-02 11:16:57.0(String), 51(String), 市医保(String), 复方太子参颗粒(String), 12468(Integer), 0(Integer), null, 0(String), 1(Integer), (String), 1(Integer), null, 51(Integer), 35(Integer), 983296453541629952(String), 983296453541629952(String), 983296453541629953(String), 959264358121218051(String), T(String), 0(String), 0(Integer), 959264358121218048(String), 8(Integer), 57(String), 41(String), 72(String), 1(String), 8080(String), 管理员(String), 1(Integer), 0(Integer), 2(Integer), 0.0000(BigDecimal), 1.0000(BigDecimal), 919730627169886208(String), 919730627195052032(String), 0(String), 41(String), 0(Integer), 口服(String), 0(Integer), 983296446545530885(String), 1.0000(BigDecimal), 2018-02-02 11:16:57.0(String), 51(String), 市医保(String), (String), 11633(Integer), 0(Integer), null, 0(String), 0(Integer), (String), 1(Integer), null, 51(Integer), 35(Integer), 983296453541629954(String), 983296453541629954(String), 983296453541629955(String)&gt;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BB5DC0"/>
    <w:rsid w:val="65BB5DC0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tilax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2018-04-10T02:59:00Z</dcterms:created>
  <dc:creator>ATI老哇的爪子007</dc:creator>
  <cp:lastModifiedBy>ATI老哇的爪子007</cp:lastModifiedBy>
  <dcterms:modified xsi:type="dcterms:W3CDTF">2018-04-10T03:00:21Z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