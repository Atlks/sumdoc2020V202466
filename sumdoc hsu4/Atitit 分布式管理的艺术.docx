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分布式管理的艺术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62DCF"/>
    <w:rsid w:val="0DD62DC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2018-09-15T06:30:00Z</dcterms:created>
  <dc:creator>ATI老哇的爪子007</dc:creator>
  <cp:lastModifiedBy>ATI老哇的爪子007</cp:lastModifiedBy>
  <dcterms:modified xsi:type="dcterms:W3CDTF">2018-09-15T06:30:27Z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