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filter  servlet注解 使用 不能生效的解决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可能web.xml   meata元素警用了，默认是开启的。。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可能是webfilter name重复了。导致走了另外一个。。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 C:\Program Files (x86)\Apache Software Foundation\Tomcat 8.0\lib\jasper.jar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jasper-jdt.jar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3865EF"/>
    <w:rsid w:val="0FAA7767"/>
    <w:rsid w:val="26BC11B8"/>
    <w:rsid w:val="282A0FE7"/>
    <w:rsid w:val="293865E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2018-04-25T08:09:00Z</dcterms:created>
  <dc:creator>ATI老哇的爪子007</dc:creator>
  <cp:lastModifiedBy>ATI老哇的爪子007</cp:lastModifiedBy>
  <dcterms:modified xsi:type="dcterms:W3CDTF">2018-04-27T11:21:35Z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