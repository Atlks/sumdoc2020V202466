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Atitit uke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节假日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法规定条例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假日办令</w:t>
      </w:r>
      <w:r>
        <w:rPr>
          <w:rFonts w:ascii="楷体" w:hAnsi="楷体" w:eastAsia="楷体" w:cs="楷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〔201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8</w:t>
      </w:r>
      <w:r>
        <w:rPr>
          <w:rFonts w:ascii="楷体" w:hAnsi="楷体" w:eastAsia="楷体" w:cs="楷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〕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929</w:t>
      </w:r>
      <w:r>
        <w:rPr>
          <w:rFonts w:ascii="楷体" w:hAnsi="楷体" w:eastAsia="楷体" w:cs="楷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各省、自治区、直辖市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分部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行政部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各部委、各直属机构：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行政部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批准，现将放假调休日期的具体安排通知如下。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节假日期间，各地区、各部门要妥善安排好值班和安全、保卫等工作，遇有重大突发事件，要按规定及时报告并妥善处置，确保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成员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祥和平安度过节日假期。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uke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文化事业部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2017年11月30日  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15D93"/>
    <w:rsid w:val="1FA57FE1"/>
    <w:rsid w:val="30A3099E"/>
    <w:rsid w:val="4A615D93"/>
    <w:rsid w:val="4DCE598A"/>
    <w:rsid w:val="523A3C10"/>
    <w:rsid w:val="6D535020"/>
    <w:rsid w:val="6F645A20"/>
    <w:rsid w:val="72573920"/>
    <w:rsid w:val="73A03C2E"/>
    <w:rsid w:val="7974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2018-09-29T10:08:00Z</dcterms:created>
  <dc:creator>ATI老哇的爪子007</dc:creator>
  <cp:lastModifiedBy>ATI老哇的爪子007</cp:lastModifiedBy>
  <dcterms:modified xsi:type="dcterms:W3CDTF">2018-09-29T10:10:47Z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