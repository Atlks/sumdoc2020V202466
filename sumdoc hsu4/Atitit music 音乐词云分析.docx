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音乐词云分析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D:\000atibek\lev5 ati ext notbek0\music lyric zip    770个lyric  1.3M   ziped 700k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/FulltxtLucenePrj/src/com/attilax/nlp/segment/lyricParse.java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C:\tmp\lyricsWords4.txt   1.5M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85FEE"/>
    <w:rsid w:val="17992CA1"/>
    <w:rsid w:val="26D3362D"/>
    <w:rsid w:val="2B033304"/>
    <w:rsid w:val="2FCC0422"/>
    <w:rsid w:val="3847283F"/>
    <w:rsid w:val="46085FEE"/>
    <w:rsid w:val="557C29A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2018-05-29T13:17:00Z</dcterms:created>
  <dc:creator>ATI老哇的爪子007</dc:creator>
  <cp:lastModifiedBy>ATI老哇的爪子007</cp:lastModifiedBy>
  <dcterms:modified xsi:type="dcterms:W3CDTF">2019-06-20T11:43:15Z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