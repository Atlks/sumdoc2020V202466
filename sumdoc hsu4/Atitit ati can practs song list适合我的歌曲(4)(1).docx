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can practs song list适合我的歌曲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萧敬腾 王妃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大梦想家 tfboy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青春修炼手册 tfboy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预谋dj 他都要自由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大城小爱 王力宏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有没有人告诉你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小薇  黄品源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Mylove westlife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趁早  九龙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Walking in the sun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歌曲名：Zombies on Your Lawn，歌手名：Laura Shigihara，专辑名：Plants vs. Zombies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歌曲名：追梦人，歌手名：阿木，专辑名：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歌曲名：Creepin' Up On You，歌手名：Darren Hayes，专辑名：Spin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歌曲名：太早，歌手名：刘允乐，专辑名：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歌曲名：多情的人总被无情的伤，歌手名：六哲，专辑名：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歌曲名：最幸福的人，歌手名：曾春年，专辑名：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歌曲名：再见，歌手名：张震岳，专辑名：再见</w:t>
      </w:r>
    </w:p>
    <w:p>
      <w:r>
        <w:drawing>
          <wp:inline distT="0" distB="0" distL="114300" distR="114300">
            <wp:extent cx="2162175" cy="48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歌曲名：快乐阿拉蕾 (Remix)，歌手名：DJ小可，专辑名：最新汽车升级版1 - 车载低音炮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歌曲名：单身情歌，歌手名：林志炫，专辑名：单身情歌 超炫精选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歌曲名：天使的翅膀，歌手名：徐誉滕，专辑名：李雷和韩梅梅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歌曲名：十一年，歌手名：邱永传，专辑名：十一年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歌曲名：As Long As You Love Me，歌手名：Backstreet Boys，专辑名：Backstreet's 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歌曲名：That's why，歌手名：Michael Learns To Rock，专辑名：Paint My Love: Greatest Hits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歌曲名：What Makes You Beautiful，歌手名：One Direction，专辑名：What Makes You Beautiful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歌曲名：一生有你，歌手名：水木年华，专辑名：一生有你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歌曲名：把悲伤留给自己，歌手名：黑鸭子，专辑名：黑鸭子与大提琴的对话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歌曲名：平凡之路 (舒缓版)，歌手名：打扰一下乐团，专辑名：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歌曲名：黄昏，歌手名：周传雄，专辑名：忘记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歌曲名：狗尾草 (DJ Sevi)，歌手名：DJ，专辑名：DJ舞曲(华语)系列6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歌曲名：夜色 (DJ版)，歌手名：DJ 阿圣，专辑名：DJ阿圣舞曲精选集（四）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歌曲名：许多年以后，歌手名：赵鑫，专辑名：许多年以后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歌曲名：Sunshine In The Rain，歌手名：BWO，专辑名：Pandemonium – The Singles Collection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歌曲名：老人与海，歌手名：海鸣威，专辑名：Dance Dance Dance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歌曲名：等一分钟，歌手名：徐誉滕，专辑名：音你而红(60周年群星新歌+精选)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歌曲名：完美世界 (自由版)，歌手名：水木年华，专辑名：生命狂想曲（三碟精装版）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歌曲名：That's Why (You Go Away) (2002 Digital Remaster)，歌手名：Michael Learns To Rock，专辑名：Big-5: Michael Learns To Rock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歌曲名：Wishing You Were Here，歌手名：群星，专辑名：That's Christmas Now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歌曲名：Lemon Tree (Studio Version 2009)，歌手名：Fool's Garden，专辑名：High Times - Best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歌曲名：Hotel California (Live)，歌手名：Eagles，专辑名：The Very Best of Eagles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歌曲名：唯一 (国语)，歌手名：王力宏，专辑名：唯一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B17E8"/>
    <w:rsid w:val="003E71C3"/>
    <w:rsid w:val="00700D23"/>
    <w:rsid w:val="066E7EA8"/>
    <w:rsid w:val="086905EA"/>
    <w:rsid w:val="0DB055C1"/>
    <w:rsid w:val="0DDD634C"/>
    <w:rsid w:val="0F826D91"/>
    <w:rsid w:val="12D74513"/>
    <w:rsid w:val="13C46945"/>
    <w:rsid w:val="14C461C8"/>
    <w:rsid w:val="17C20B4F"/>
    <w:rsid w:val="19F94F44"/>
    <w:rsid w:val="234F7A61"/>
    <w:rsid w:val="256B17E8"/>
    <w:rsid w:val="266B3AD0"/>
    <w:rsid w:val="352B5B3F"/>
    <w:rsid w:val="36561D40"/>
    <w:rsid w:val="398228A4"/>
    <w:rsid w:val="3D6302E0"/>
    <w:rsid w:val="3F6828C4"/>
    <w:rsid w:val="41923D4B"/>
    <w:rsid w:val="437B68B2"/>
    <w:rsid w:val="447715D6"/>
    <w:rsid w:val="48FE3A86"/>
    <w:rsid w:val="493258C8"/>
    <w:rsid w:val="4E9F0318"/>
    <w:rsid w:val="4FDD1095"/>
    <w:rsid w:val="50B63D70"/>
    <w:rsid w:val="518D6DB1"/>
    <w:rsid w:val="529324BF"/>
    <w:rsid w:val="544D5414"/>
    <w:rsid w:val="54542948"/>
    <w:rsid w:val="54DB2F6C"/>
    <w:rsid w:val="5EFB464F"/>
    <w:rsid w:val="613C79C2"/>
    <w:rsid w:val="64671FA8"/>
    <w:rsid w:val="6A3C1CD3"/>
    <w:rsid w:val="6B64216B"/>
    <w:rsid w:val="6D535020"/>
    <w:rsid w:val="6D6C0DB0"/>
    <w:rsid w:val="6E345CFF"/>
    <w:rsid w:val="71BF6F0F"/>
    <w:rsid w:val="727078C8"/>
    <w:rsid w:val="73563C9C"/>
    <w:rsid w:val="77833E52"/>
    <w:rsid w:val="780360A1"/>
    <w:rsid w:val="78BC6242"/>
    <w:rsid w:val="7AAE7231"/>
    <w:rsid w:val="7B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2018-08-20T13:58:00Z</dcterms:created>
  <dc:creator>ATI老哇的爪子007</dc:creator>
  <cp:lastModifiedBy>ATI老哇的爪子007</cp:lastModifiedBy>
  <dcterms:modified xsi:type="dcterms:W3CDTF">2018-08-20T16:19:41Z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