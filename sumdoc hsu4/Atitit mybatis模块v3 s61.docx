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mybatis模块v3 s61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/honurse/test/mybatistestpak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Minienv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pretty print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com.attilax.orm.mybatis;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java.sql.Connection;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java.sql.ResultSet;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java.sql.SQLException;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java.sql.Statement;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java.util.Map;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org.apache.ibatis.session.SqlSession;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//import org.apache.zookeeper.common.PathUtils;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//import org.jdom.Document;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//import org.jdom.Element;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//import org.jdom.JDOMException;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//import org.jdom.input.SAXBuilder;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//import com.cnhis.cloudhealth.clidoctorweb.gzip.PathUtil;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com.google.common.collect.Maps;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//import cn.freeteam.util.MybatisSessionFactory;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MybatisUtil_core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SQLException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//t2();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cfg = "C:\\0wkspc\\移动医疗源码\\移动医护\\移动护士站\\honurse\\src\\com\\mbmed\\nurse\\vaf2\\mapper\\Vaf2Mapper.xml";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sql = getMybaticsCfgedSqlBysqlid(cfg, "getBinliFiletype");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void t2() throws SQLException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sqlid = "adviceSousuo_kucui";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cfg = "C:\\0wkspc\\clinical\\src\\main\\java\\com\\cnhis\\cloudhealth\\clinical\\clidoctor\\clischemedefine\\mapper\\CliSchemeDefineMapper.xml";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cfg = "C:\\0wkspc\\clinical\\src\\main\\java\\com\\cnhis\\cloudhealth\\clinical\\clidoctor\\lucence\\mapper\\lucenceMapper.xml";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 = getMybaticsCfgedSqlBysqlid(cfg, "queryDoctorAdviceList1");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 m = Maps.newHashMap();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m.put("corporationid", -5);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m.put("bck01", 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m.put("yiyuanid", 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trueSql = getTrueSql(s, 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System.out.println(trueSql);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Statement Statement1 = getStt();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startTime = System.currentTimeMillis();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ResultSet rs1 = Statement1.executeQuery(trueSql);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endTime = System.currentTimeMillis();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excTime = (long) (endTime - startTime);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System.out.println(excTime);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Connection conn;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  Connection get_conn()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SqlSession session = getSqlSession();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conn = session.getConnection();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//return conn;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static Statement getStt()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SqlSession session = getSqlSession();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Connection conn = session.getConnection();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Statement st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conn.setAutoCommit(true);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 = conn.createStatement();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(SQLException e1)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catch block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e1.printStackTrace();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SqlSession getSqlSession()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MybatisSessionFactory.CONFIG_FILE_LOCATION = "/com/attilax/db/mybatisutil/mybatis_postgresql.xml";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SqlSession session = MybatisSessionFactory.getSession();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session;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String getTrueSql(String sql, Map&lt;String, Object&gt; m)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(Map.Entry entry : m.entrySet())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key = (String) entry.getKey();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key = key.trim();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System.out.println(key + ":" + entry.getValue());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if(key.toLowerCase().equals("vaf01"))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valueByTypeinSql = getValueByTypeinSql(entry.getValue());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 = sql.replaceAll("\\#\\{" + key + "\\}", valueByTypeinSql);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 = sql.replaceAll("\\$\\{" + key + "\\}", valueByTypeinSql);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sql;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String getValueByTypeinSql(Object value)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(value.getClass() == String.class)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"'" + value.toString() + "'";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(value.getClass() == Integer.class)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value.toString();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value.toString();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 new RuntimeException("getValueByTypeinSql:: value not jude type");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String getTrueSql_notValTypeConvert_rawMode(String sql, Map&lt;String, Object&gt; m)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(Map.Entry entry : m.entrySet())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key = (String) entry.getKey();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key = key.trim();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System.out.println(key + ":" + entry.getValue());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if(key.toLowerCase().equals("vaf01"))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 = sql.replaceAll("\\#\\{" + key + "\\}", entry.getValue().toString());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 = sql.replaceAll("\\$\\{" + key + "\\}", entry.getValue().toString());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sql;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String getMybaticsCfgedSqlBysqlid(String f, String sqlid)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method stub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SAXBuilder builder = new SAXBuilder(false);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 doc;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 = builder.build(f);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(JDOMException | IOException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 new RuntimeException(e);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Element books = doc.getRootElement();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List&lt;Element&gt; definitions_eles = books.getChildren("select");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(Element e : definitions_eles)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System.out.println(e.getAttribute("id"));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(e.getAttribute("id").getValue().equals(sqlid))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e.getText();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Element process_ele=books.getChild("process");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System.out.println(process_ele.getAttributeValue("deadlineLimit"));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System.out.println("--f");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sqlid;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AD061B"/>
    <w:rsid w:val="07056AB0"/>
    <w:rsid w:val="184836CA"/>
    <w:rsid w:val="1EAD061B"/>
    <w:rsid w:val="3D5F7DC6"/>
    <w:rsid w:val="4A75291C"/>
    <w:rsid w:val="6CA20E2A"/>
    <w:rsid w:val="6D535020"/>
    <w:rsid w:val="6FAB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2018-06-01T01:15:00Z</dcterms:created>
  <dc:creator>ATI老哇的爪子007</dc:creator>
  <cp:lastModifiedBy>ATI老哇的爪子007</cp:lastModifiedBy>
  <dcterms:modified xsi:type="dcterms:W3CDTF">2018-06-01T03:04:30Z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