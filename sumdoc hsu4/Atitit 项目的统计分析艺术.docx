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项目的统计分析艺术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代码就像绘画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布局要好看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用色得当 方法用蓝色青色把，天空的颜色 ，数据变量属性用绿色吧就像大地。。其他红色小小点缀一下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代码截图好看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代码可视化  流程图  一个方法内，多个代码行的关系图 语句to方法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类图 类结构图 Outline   方法to方法 范围：本类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call hierarchy调用链层次关系图  方法to方法 范围：跨类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Outline,member视图 方法to类   范围：一个类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.type hierarchy 多个类的层次链关系 类to类 范围：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Package view 代码的组织结构图，types视图   类to包  范围：一个包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面包线导航 包》类》方法函数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4.11. 包to 类库jar映射图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4.12. 类库列表架构表与主要类库  类库2类库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 类库2项目架构图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可视化代码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架构图树 默认很多都是树形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鱼骨图  功能表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思维导图树木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时间轴 顺序执行的时间轴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流程图 语句的时间轴，模块时间轴，可以分支循环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关系图  玫瑰图 漏斗图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代码宏观  项目统计分析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专用代码可视化 其他设计图</w:t>
      </w:r>
      <w:r>
        <w:tab/>
      </w:r>
      <w:r>
        <w:fldChar w:fldCharType="begin"/>
      </w:r>
      <w:r>
        <w:instrText xml:space="preserve"> PAGEREF _Toc19354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Er图</w:t>
      </w:r>
      <w:r>
        <w:tab/>
      </w:r>
      <w:r>
        <w:fldChar w:fldCharType="begin"/>
      </w:r>
      <w:r>
        <w:instrText xml:space="preserve"> PAGEREF _Toc9093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default"/>
        </w:rPr>
        <w:t>用例图</w:t>
      </w:r>
      <w:r>
        <w:tab/>
      </w:r>
      <w:r>
        <w:fldChar w:fldCharType="begin"/>
      </w:r>
      <w:r>
        <w:instrText xml:space="preserve"> PAGEREF _Toc10222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2.3. 交互图：包含的是时序图和协作图，是用来描述对象之间的交互关系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_Toc1704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2.4. 行为图：包含的是活动图和状态图，是用来描述系统的动态模型于组成对象之间的交互关系。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_Toc13646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2.5. 实现图：包含的是部署图和组件图。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_Toc23757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软件设计中的各种图纸 uml 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常见设计成果与图纸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ui原型图与html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业务逻辑 伪代码  各种uml图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业务逻辑 流程图  ns图 pad图 Uml 伪代码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业务逻辑模块组件依赖图 websotrm 》rikey》diargram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数据建模 er图  Sql脚本与图片和文档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UML标准建模语言中5种主要的类型图：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用例图：指的是从用户角度来描述系统功能，并且指明各功能操作者。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2、静态图：包含的是类图和对象图。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交互图：包含的是时序图和协作图，是用来描述对象之间的交互关系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行为图：包含的是活动图和状态图，是用来描述系统的动态模型于组成对象之间的交互关系。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实现图：包含的是部署图和组件图。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12. UML建模时常见的9种图：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5,12.1. 1、用例图： 5,12.2. 2、类图： 6,12.3. 3、对象图： 6,12.4. 4、活动图： 6,12.5. 5、状态图： 6,12.6. 6、时序图： 6,12.7. 7、协作图： 7,12.8. 8、组件图： 7,12.9. 9、部署图：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项目统计  需要多少jar包.docx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 doc 2005-1014、Atitit.项目规模的评估----文件数统计,结构,代码行数,每类型文件行数..doc.index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 可视化的艺术 attilax著 v3 s51.docx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代码的艺术 attilax 艾提拉著作.docx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数据分析的艺术 attilax著v2 s52.docx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软件设计中的各种图纸 uml 之道.docx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E7D89"/>
    <w:rsid w:val="2D9D03AF"/>
    <w:rsid w:val="2F6F60B0"/>
    <w:rsid w:val="3B2D676B"/>
    <w:rsid w:val="3B3E7D89"/>
    <w:rsid w:val="4CFA5986"/>
    <w:rsid w:val="57405F2D"/>
    <w:rsid w:val="6D535020"/>
    <w:rsid w:val="6EB019BD"/>
    <w:rsid w:val="783C6DB0"/>
    <w:rsid w:val="7873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2018-05-03T02:49:00Z</dcterms:created>
  <dc:creator>ATI老哇的爪子007</dc:creator>
  <cp:lastModifiedBy>ATI老哇的爪子007</cp:lastModifiedBy>
  <dcterms:modified xsi:type="dcterms:W3CDTF">2018-05-03T05:58:08Z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