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爱情与污污的诗歌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我的灵魂在抽泣、呻吟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她今夜就要和你的灵魂结合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她紧紧地把你拥在心上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你牢牢把他贴在胸怀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你使她受孕，你给她愉快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她颤抖，她喘息，但她幸福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哦，几月之后愿她萌发出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你期望的爱情之曲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她将把你的后代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在你的灵魂里浸泡成才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你就像一朵鲜花，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温柔、纯洁而美丽；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我一看到你，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衰伤就钻进我的心里。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我觉得，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似乎应该用手抚摩你的头，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愿上帝保持你永远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</w:rPr>
        <w:t>纯洁，美丽，温柔。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590A6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61EEB"/>
    <w:rsid w:val="0CE61EEB"/>
    <w:rsid w:val="0E89193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2018-05-05T18:03:00Z</dcterms:created>
  <dc:creator>ATI老哇的爪子007</dc:creator>
  <cp:lastModifiedBy>ATI老哇的爪子007</cp:lastModifiedBy>
  <dcterms:modified xsi:type="dcterms:W3CDTF">2018-05-05T18:04:45Z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