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约会的艺术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吃饭、看电影、看展览等等。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21FAB"/>
    <w:rsid w:val="04021FA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2018-06-09T03:04:00Z</dcterms:created>
  <dc:creator>ATI老哇的爪子007</dc:creator>
  <cp:lastModifiedBy>ATI老哇的爪子007</cp:lastModifiedBy>
  <dcterms:modified xsi:type="dcterms:W3CDTF">2018-06-09T03:04:41Z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