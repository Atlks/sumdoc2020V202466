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enhance readablity n  mybatis bestpractice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use dollar char param char    ￥{  }  .jonjye paramval is can print by debug log..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Beir zo shg venhaor 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Secury type safe zwajye l ??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 gazi check ygwa ,as a subfun .  pre convert type tets..if not ,throw ex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B022B7"/>
    <w:rsid w:val="2ED4323B"/>
    <w:rsid w:val="32B022B7"/>
    <w:rsid w:val="38F32218"/>
    <w:rsid w:val="4DD912F0"/>
    <w:rsid w:val="57D5424F"/>
    <w:rsid w:val="6CDB6BCD"/>
    <w:rsid w:val="6D535020"/>
    <w:rsid w:val="7BA4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2018-05-04T00:48:00Z</dcterms:created>
  <dc:creator>ATI老哇的爪子007</dc:creator>
  <cp:lastModifiedBy>ATI老哇的爪子007</cp:lastModifiedBy>
  <dcterms:modified xsi:type="dcterms:W3CDTF">2018-05-04T00:51:30Z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