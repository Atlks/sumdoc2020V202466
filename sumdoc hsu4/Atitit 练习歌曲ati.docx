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练习歌曲ati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霸气歌曲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沧海一声笑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好听情歌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拥抱你离去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一晃就老了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一亿个伤心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sunshine in the 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me to  ur heart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629B2"/>
    <w:rsid w:val="363A3438"/>
    <w:rsid w:val="3C504D4A"/>
    <w:rsid w:val="589F7E4F"/>
    <w:rsid w:val="6A1D2918"/>
    <w:rsid w:val="6D535020"/>
    <w:rsid w:val="70262797"/>
    <w:rsid w:val="74835047"/>
    <w:rsid w:val="781629B2"/>
    <w:rsid w:val="7EC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2018-08-15T15:48:00Z</dcterms:created>
  <dc:creator>ATI老哇的爪子007</dc:creator>
  <cp:lastModifiedBy>ATI老哇的爪子007</cp:lastModifiedBy>
  <dcterms:modified xsi:type="dcterms:W3CDTF">2019-01-03T13:53:36Z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