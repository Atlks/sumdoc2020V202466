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tonsye classmate collmate tonsi info txt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Lyaosisi lf can tonsi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基本资料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生    日： 1987年12月22日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性    别： 女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血    型： O型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家    乡： 广东 - 梅州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居 住 地： 广东 - 广州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上次登录： 3星期前 (共6次)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D:\000atibek\lev3 ati\sum_pic_ati v2 s44\lyaoss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9B2CE7"/>
    <w:rsid w:val="17B17632"/>
    <w:rsid w:val="342C1450"/>
    <w:rsid w:val="4A01614F"/>
    <w:rsid w:val="509B2CE7"/>
    <w:rsid w:val="6D535020"/>
    <w:rsid w:val="7C90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2018-05-12T03:13:00Z</dcterms:created>
  <dc:creator>ATI老哇的爪子007</dc:creator>
  <cp:lastModifiedBy>ATI老哇的爪子007</cp:lastModifiedBy>
  <dcterms:modified xsi:type="dcterms:W3CDTF">2018-05-12T03:13:52Z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