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粽子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文化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attilax总结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33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_Toc28554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粽子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：</w:t>
          </w:r>
          <w:r>
            <w:rPr>
              <w:rFonts w:hint="eastAsia"/>
              <w:lang w:val="en-US" w:eastAsia="zh-CN"/>
            </w:rPr>
            <w:t>用各种树叶包裹起来的食物</w:t>
          </w:r>
          <w:r>
            <w:tab/>
          </w:r>
          <w:r>
            <w:fldChar w:fldCharType="begin"/>
          </w:r>
          <w:r>
            <w:instrText xml:space="preserve"> PAGEREF _Toc28554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_Toc547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粽子是东亚东南亚与印第安人传统食物</w:t>
          </w:r>
          <w:r>
            <w:tab/>
          </w:r>
          <w:r>
            <w:fldChar w:fldCharType="begin"/>
          </w:r>
          <w:r>
            <w:instrText xml:space="preserve"> PAGEREF _Toc547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_Toc7066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</w:rPr>
            <w:t>粽子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</w:rPr>
            <w:t>传说</w:t>
          </w:r>
          <w:r>
            <w:rPr>
              <w:rFonts w:hint="eastAsia"/>
              <w:lang w:val="en-US" w:eastAsia="zh-CN"/>
            </w:rPr>
            <w:t xml:space="preserve">   纪念屈原与印第安人干粮</w:t>
          </w:r>
          <w:r>
            <w:tab/>
          </w:r>
          <w:r>
            <w:fldChar w:fldCharType="begin"/>
          </w:r>
          <w:r>
            <w:instrText xml:space="preserve"> PAGEREF _Toc7066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554"/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粽子</w:t>
      </w:r>
      <w:r>
        <w:rPr>
          <w:rFonts w:hint="eastAsia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/>
          <w:lang w:val="en-US" w:eastAsia="zh-CN"/>
        </w:rPr>
        <w:t>用各种树叶包裹起来的食物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547"/>
      <w:r>
        <w:rPr>
          <w:rFonts w:hint="eastAsia"/>
          <w:lang w:val="en-US" w:eastAsia="zh-CN"/>
        </w:rPr>
        <w:t>粽子是东亚东南亚与印第安人传统食物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7066"/>
      <w:r>
        <w:rPr>
          <w:rFonts w:hint="eastAsia"/>
        </w:rPr>
        <w:t>粽子</w:t>
      </w:r>
      <w:r>
        <w:rPr>
          <w:rFonts w:hint="eastAsia"/>
          <w:lang w:eastAsia="zh-CN"/>
        </w:rPr>
        <w:t>的</w:t>
      </w:r>
      <w:r>
        <w:rPr>
          <w:rFonts w:hint="eastAsia"/>
        </w:rPr>
        <w:t>传说</w:t>
      </w:r>
      <w:r>
        <w:rPr>
          <w:rFonts w:hint="eastAsia"/>
          <w:lang w:val="en-US" w:eastAsia="zh-CN"/>
        </w:rPr>
        <w:t xml:space="preserve">   纪念屈原与印第安人干粮</w:t>
      </w:r>
      <w:bookmarkEnd w:id="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关于它还有一个传说：400多年前，西班牙殖民者统治了拉美大部分地区，印第安人被迫外出服劳役，妇女们为此把煮熟的玉米粉和菜豆用香蕉叶包起来，作为干粮让亲人带上路。久而久之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2085975"/>
            <wp:effectExtent l="0" t="0" r="0" b="9525"/>
            <wp:docPr id="3" name="图片 3" descr="IMG_256">
              <a:hlinkClick xmlns:a="http://schemas.openxmlformats.org/drawingml/2006/main" r:id="rId4" tooltip="拉美粽子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拉美粽子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，就成了他们的传统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"https://baike.baidu.com/item/%E5%A2%A8%E8%A5%BF%E5%93%A5" \t "https://baike.baidu.com/item/%E7%B2%BD%E5%AD%90/_blank"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墨西哥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的粽子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墨西哥的粽子又叫“达玛尔”，其原料是粗颗粒的玉米面，馅料是肉片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590675"/>
            <wp:effectExtent l="0" t="0" r="0" b="9525"/>
            <wp:docPr id="1" name="图片 1" descr="IMG_256">
              <a:hlinkClick xmlns:a="http://schemas.openxmlformats.org/drawingml/2006/main" r:id="rId6" tooltip="缅甸粽子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缅甸粽子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和辣椒，用玉米叶或香蕉叶包成，别有一番风味。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[5]</w:t>
      </w:r>
      <w:bookmarkStart w:id="3" w:name="ref_[5]_536970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"https://baike.baidu.com/item/%E5%8D%B0%E5%BA%A6%E5%B0%BC%E8%A5%BF%E4%BA%9A" \t "https://baike.baidu.com/item/%E7%B2%BD%E5%AD%90/_blank"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印度尼西亚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的粽子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印度尼西亚人对粽子馅特别讲究，有猪肉馅、牛肉馅、鸡肉馅，有腊肉馅、火腿馅，还有广味香肠馅、虾肉馅、鱼肉馅。印尼粽子是用粳米做的，较之糯米容易消化，加上竹叶诱人的香气，很能引起人们的食欲。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[5]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"https://baike.baidu.com/item/%E5%93%A5%E6%96%AF%E8%BE%BE%E9%BB%8E%E5%8A%A0" \t "https://baike.baidu.com/item/%E7%B2%BD%E5%AD%90/_blank"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哥斯达黎加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的粽子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哥斯达黎加的粽子用一种经过特别加工、带有黏性的玉米粉为主料，配以鸡肉、牛肉、胡萝卜、土豆、橄榄、辣椒等。有的还浇上牛肉汁，然后用新鲜的香蕉叶包成扁方形。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[5]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"https://baike.baidu.com/item/%E6%8B%89%E4%B8%81%E7%BE%8E%E6%B4%B2" \t "https://baike.baidu.com/item/%E7%B2%BD%E5%AD%90/_blank"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拉丁美洲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的粽子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拉丁美洲也流行一种类似粽子的食品，这大概要起源于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"https://baike.baidu.com/item/%E5%8D%B0%E7%AC%AC%E5%AE%89%E4%BA%BA" \t "https://baike.baidu.com/item/%E7%B2%BD%E5%AD%90/_blank"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印第安人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传统食品，他们用香蕉叶包粽子，主料是玉米粉和菜豆，吃起来味道很香。关于它还有一个传说：400多年前，西班牙殖民者统治了拉美大部分地区，印第安人被迫外出服劳役，妇女们为此把煮熟的玉米粉和菜豆用香蕉叶包起来，作为干粮让亲人带上路。久而久之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2085975"/>
            <wp:effectExtent l="0" t="0" r="0" b="9525"/>
            <wp:docPr id="2" name="图片 2" descr="IMG_256">
              <a:hlinkClick xmlns:a="http://schemas.openxmlformats.org/drawingml/2006/main" r:id="rId8" tooltip="拉美粽子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拉美粽子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，就成了他们的传统。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[5]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"https://baike.baidu.com/item/%E7%A7%98%E9%B2%81" \t "https://baike.baidu.com/item/%E7%B2%BD%E5%AD%90/_blank"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秘鲁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的粽子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秘鲁人是在圣诞节时吃粽子，全家人围坐在一起，边欢庆圣诞节，边吃粽子，甚至已出嫁的女儿也赶回娘家，再尝娘家粽子的风味。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[5]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"https://baike.baidu.com/item/%E5%A7%94%E5%86%85%E7%91%9E%E6%8B%89" \t "https://baike.baidu.com/item/%E7%B2%BD%E5%AD%90/_blank"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委内瑞拉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的粽子 每逢圣诞来临，国内家家户户包裹粽子，这已成了应节一景，届时，连平日卖点心的店铺也堆满了粽子。这种粽子以玉米面为主料，以火腿、腊肉或香肠为馅料，还加进橄榄、葡萄干，用新鲜蕉叶包成长方形，每个重约半公斤，焙干蕉叶，粽子即熟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"https://www.baidu.com/link?url=zPBNN8YspIWMxqAzWlAF2iZJ77rkyIkjY0Wen0lN7tgdricO0hlTPEgY4ikpb6HM7VqLeS_mOkWL_nf01hdpE797QW0rh91YvwgzakeaIAu&amp;wd=&amp;eqid=8c7d7c4d0005ff26000000035b2792f1"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“</w:t>
      </w:r>
      <w:r>
        <w:rPr>
          <w:rStyle w:val="14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粽子女</w:t>
      </w:r>
      <w:r>
        <w:rPr>
          <w:rStyle w:val="1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体盛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5F2D"/>
    <w:multiLevelType w:val="multilevel"/>
    <w:tmpl w:val="5BAC5F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0E73"/>
    <w:rsid w:val="0220750C"/>
    <w:rsid w:val="07531E6E"/>
    <w:rsid w:val="0A9F4E35"/>
    <w:rsid w:val="11076D0C"/>
    <w:rsid w:val="431714F1"/>
    <w:rsid w:val="4CB76A40"/>
    <w:rsid w:val="586A1C27"/>
    <w:rsid w:val="5FFE0E73"/>
    <w:rsid w:val="659A1634"/>
    <w:rsid w:val="6841001B"/>
    <w:rsid w:val="6D535020"/>
    <w:rsid w:val="7027776C"/>
    <w:rsid w:val="78E43B13"/>
    <w:rsid w:val="7DE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s://baike.baidu.com/pic/%E7%B2%BD%E5%AD%90/5999/0/11794d43950252359213c632?fr=lemma%26ct=single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baike.baidu.com/pic/%E7%B2%BD%E5%AD%90/5999/0/8a95ad1c99e941af86d6b62a?fr=lemma%26ct=singl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1;&#178;&#189;&#229;&#173;&#144;/5999/0/11794d43950252359213c632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2018-06-18T11:27:00Z</dcterms:created>
  <dc:creator>ATI老哇的爪子007</dc:creator>
  <cp:lastModifiedBy>ATI老哇的爪子007</cp:lastModifiedBy>
  <dcterms:modified xsi:type="dcterms:W3CDTF">2018-06-18T11:36:24Z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