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debug调试解觉流程查看实际sql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把他调整成dollar符号，替换原来的进号。。这样方便答应出完整的slq。。而不是问好。。。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还有dollar符号代替金号 ，jonjye 嫩显示真实sql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使用mybatis工具提供的，只能出现问号一大堆不行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配置log 打印sql依然不行，里面有问号。。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配置pgsdql sql日志只能抓取到navicate的不能mybatis的。。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使用序列化保存的map调用mybatis，然后解析参数，替换ok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参考资料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060A3"/>
    <w:rsid w:val="275060A3"/>
    <w:rsid w:val="449101EA"/>
    <w:rsid w:val="4494164F"/>
    <w:rsid w:val="5F1F539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2018-05-02T08:25:00Z</dcterms:created>
  <dc:creator>ATI老哇的爪子007</dc:creator>
  <cp:lastModifiedBy>ATI老哇的爪子007</cp:lastModifiedBy>
  <dcterms:modified xsi:type="dcterms:W3CDTF">2018-05-02T08:30:03Z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