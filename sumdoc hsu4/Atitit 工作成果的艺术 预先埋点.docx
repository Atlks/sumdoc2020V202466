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工作成果的艺术 预先埋点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  先慢后快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   随机数不稳定概率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  简单》》完善   细化到高层api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570BE"/>
    <w:rsid w:val="031C3334"/>
    <w:rsid w:val="10696923"/>
    <w:rsid w:val="13025E99"/>
    <w:rsid w:val="1E78656C"/>
    <w:rsid w:val="20DE23E0"/>
    <w:rsid w:val="21944E3F"/>
    <w:rsid w:val="317570BE"/>
    <w:rsid w:val="36941FAE"/>
    <w:rsid w:val="41643F8B"/>
    <w:rsid w:val="5FB140BA"/>
    <w:rsid w:val="65EB61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2018-05-17T06:41:00Z</dcterms:created>
  <dc:creator>ATI老哇的爪子007</dc:creator>
  <cp:lastModifiedBy>ATI老哇的爪子007</cp:lastModifiedBy>
  <dcterms:modified xsi:type="dcterms:W3CDTF">2018-05-17T10:58:04Z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