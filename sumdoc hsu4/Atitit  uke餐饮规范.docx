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 uke餐饮规范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A149F"/>
    <w:rsid w:val="112A149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2018-06-05T00:55:00Z</dcterms:created>
  <dc:creator>ATI老哇的爪子007</dc:creator>
  <cp:lastModifiedBy>ATI老哇的爪子007</cp:lastModifiedBy>
  <dcterms:modified xsi:type="dcterms:W3CDTF">2018-06-05T00:59:19Z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