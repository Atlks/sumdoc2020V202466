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质量的艺术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实上软件工程质量，大部分是靠完善的工程管理和测试，而不是靠程序员来保证的。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但是人的因素，仍然是重要的。什么水平的团队做什么水平的东西，你找一群外行的去写操作系统，甭管工程管理多完善，唯一可能的结果就是项目烂掉。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6358A"/>
    <w:rsid w:val="3F26358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2018-06-11T06:13:00Z</dcterms:created>
  <dc:creator>ATI老哇的爪子007</dc:creator>
  <cp:lastModifiedBy>ATI老哇的爪子007</cp:lastModifiedBy>
  <dcterms:modified xsi:type="dcterms:W3CDTF">2018-06-11T06:13:17Z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