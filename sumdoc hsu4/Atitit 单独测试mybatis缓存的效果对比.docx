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单独测试mybatis缓存的效果对比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20thrd use save map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20thd use web test   3s  2s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j":null,"total":0,"recordsTotal":0,"recordsFiltered":0,"rows":[],"data":null,"tableField":null}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2018-04-18 20:03:14,872 INFO [test.copy2.Mythread_web] - &lt;----------------------------------------------Mythread_web threadnum:6，耗时：2929豪秒------------------------------------------------------&gt;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**************************************{"result":"Success","resultMsg":"","list":[{"vaf01":"959001344616697859"}],"map":null,"obj":null,"total":0,"recordsTotal":0,"recordsFiltered":0,"rows":[],"data":null,"tableField":null}</w:t>
      </w:r>
    </w:p>
    <w:p>
      <w:pPr>
        <w:rPr>
          <w:rFonts w:hint="eastAsia" w:ascii="Consolas" w:hAnsi="Consolas" w:eastAsia="Consolas"/>
          <w:color w:val="C0C0C0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2018-04-18 20:03:14,875 INFO [test.copy2.Mythread_web] - &lt;----------------------------------------------Mythread_web threadnum:17，耗时：2930豪秒-</w:t>
      </w: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20thd webtest use mybatis cache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Consolas" w:hAnsi="Consolas" w:eastAsia="宋体"/>
          <w:color w:val="C0C0C0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50thd 4s </w:t>
      </w:r>
      <w:r>
        <w:rPr>
          <w:rFonts w:hint="eastAsia" w:ascii="Consolas" w:hAnsi="Consolas" w:eastAsia="Consolas"/>
          <w:color w:val="C0C0C0"/>
          <w:sz w:val="24"/>
        </w:rPr>
        <w:t>6666豪秒</w:t>
      </w:r>
      <w:r>
        <w:rPr>
          <w:rFonts w:hint="eastAsia" w:ascii="Consolas" w:hAnsi="Consolas" w:eastAsia="宋体"/>
          <w:color w:val="C0C0C0"/>
          <w:sz w:val="24"/>
          <w:lang w:val="en-US" w:eastAsia="zh-CN"/>
        </w:rPr>
        <w:t xml:space="preserve">  4s</w:t>
      </w: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cache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50thd  4.5s   3.9s   4.3s  4.3s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6.5s when redis cache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94322"/>
    <w:rsid w:val="07675751"/>
    <w:rsid w:val="08F47636"/>
    <w:rsid w:val="0D0C6C96"/>
    <w:rsid w:val="17C464C8"/>
    <w:rsid w:val="1CA6282D"/>
    <w:rsid w:val="23B92570"/>
    <w:rsid w:val="28EA7EB9"/>
    <w:rsid w:val="2E763EB8"/>
    <w:rsid w:val="32874676"/>
    <w:rsid w:val="34DB260E"/>
    <w:rsid w:val="414A6492"/>
    <w:rsid w:val="41B776B7"/>
    <w:rsid w:val="49C17C82"/>
    <w:rsid w:val="5589555B"/>
    <w:rsid w:val="55EE0946"/>
    <w:rsid w:val="570D4CD8"/>
    <w:rsid w:val="65C42047"/>
    <w:rsid w:val="699A7A7F"/>
    <w:rsid w:val="6A5A39DF"/>
    <w:rsid w:val="6B0B0408"/>
    <w:rsid w:val="6B3A7DF7"/>
    <w:rsid w:val="6D535020"/>
    <w:rsid w:val="6DD44297"/>
    <w:rsid w:val="718F13B7"/>
    <w:rsid w:val="79F2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2018-04-18T10:55:00Z</dcterms:created>
  <dc:creator>ATI老哇的爪子007</dc:creator>
  <cp:lastModifiedBy>ATI老哇的爪子007</cp:lastModifiedBy>
  <dcterms:modified xsi:type="dcterms:W3CDTF">2018-04-19T04:03:35Z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