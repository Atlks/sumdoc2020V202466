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消防工程师课程体系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675CF"/>
    <w:rsid w:val="6D535020"/>
    <w:rsid w:val="744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2018-08-13T18:39:00Z</dcterms:created>
  <dc:creator>ATI老哇的爪子007</dc:creator>
  <cp:lastModifiedBy>ATI老哇的爪子007</cp:lastModifiedBy>
  <dcterms:modified xsi:type="dcterms:W3CDTF">2018-08-13T18:40:07Z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