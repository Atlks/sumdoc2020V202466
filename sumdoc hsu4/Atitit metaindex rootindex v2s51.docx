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metaindex rootindex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模式为不压缩存储模式。。本来只有500kb，压缩后反而变大了。。文件多压缩起来时间长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文件的压缩rar 字典1M压缩到最小。。Zip反而不是最小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00txtmodeIndexdirV4s427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其他的index diaryindex  cyarindex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B9256D"/>
    <w:rsid w:val="1A9075D9"/>
    <w:rsid w:val="2CFF0003"/>
    <w:rsid w:val="3AD0405C"/>
    <w:rsid w:val="4D9A25A1"/>
    <w:rsid w:val="62B9256D"/>
    <w:rsid w:val="6D535020"/>
    <w:rsid w:val="770760EB"/>
    <w:rsid w:val="7AD3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2018-04-28T03:28:00Z</dcterms:created>
  <dc:creator>ATI老哇的爪子007</dc:creator>
  <cp:lastModifiedBy>ATI老哇的爪子007</cp:lastModifiedBy>
  <dcterms:modified xsi:type="dcterms:W3CDTF">2018-04-28T11:14:20Z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