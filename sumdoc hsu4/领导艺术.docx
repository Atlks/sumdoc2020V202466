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领导艺术 </w:t>
      </w:r>
    </w:p>
    <w:bookmarkEnd w:id="0"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关注人而不是产品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一群优秀的人做一件他们热爱的事，一定能取得成功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寻找一个值得共同奋斗的目标，营造一个让大家都能最大限度发挥自我价值的工作氛围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发掘人的优秀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是事情成就了人，而不是人成就了事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共享美好蓝图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共同参与架构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不要只有架构师一个人拥有架构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让其他人维护框架与架构文档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学会妥协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成就他人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作者：高广超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链接：https://www.jianshu.com/p/49f3c273a29a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來源：简书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AFBB9"/>
    <w:multiLevelType w:val="multilevel"/>
    <w:tmpl w:val="D58AFB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8307B"/>
    <w:rsid w:val="6D535020"/>
    <w:rsid w:val="7E18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2018-09-29T08:58:00Z</dcterms:created>
  <dc:creator>ATI老哇的爪子007</dc:creator>
  <cp:lastModifiedBy>ATI老哇的爪子007</cp:lastModifiedBy>
  <dcterms:modified xsi:type="dcterms:W3CDTF">2018-09-29T08:58:09Z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