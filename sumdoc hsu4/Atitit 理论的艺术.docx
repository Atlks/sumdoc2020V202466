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理论的艺术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构思理论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  论文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847A8"/>
    <w:rsid w:val="008A19B7"/>
    <w:rsid w:val="1AE847A8"/>
    <w:rsid w:val="6D535020"/>
    <w:rsid w:val="73F4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2018-06-04T01:29:00Z</dcterms:created>
  <dc:creator>ATI老哇的爪子007</dc:creator>
  <cp:lastModifiedBy>ATI老哇的爪子007</cp:lastModifiedBy>
  <dcterms:modified xsi:type="dcterms:W3CDTF">2018-06-04T01:29:57Z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