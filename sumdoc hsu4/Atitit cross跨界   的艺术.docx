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cross跨界   的艺术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现在技术界喜欢搞cross play，譬如Windows 10下自带了Linux子系统，SQL Server也可以在Linux上跑，JavaScript可以通过node.js写服务器端代码，.NET也可以写Web Assembly做前端。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D23FC"/>
    <w:rsid w:val="5B0D23F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2018-09-15T07:46:00Z</dcterms:created>
  <dc:creator>ATI老哇的爪子007</dc:creator>
  <cp:lastModifiedBy>ATI老哇的爪子007</cp:lastModifiedBy>
  <dcterms:modified xsi:type="dcterms:W3CDTF">2018-09-15T07:46:22Z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