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uke降低餐饮费用规范条例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减少公款吃喝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自己制作  代替 外出餐馆吃饭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主食可以有面包馒头  各种薯类  玉米 大米小米 土豆 香蕉 等，选择价格最优惠的组合即可。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尽可能采购当地低廉水果等，不要采购非当地版本水果，因为进口费用会高。。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采购时令水果，不要非时令水果，大鹏蔬菜比较费用高。。可以参考水果上市时间表采购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C4429"/>
    <w:rsid w:val="117E66C2"/>
    <w:rsid w:val="23CC4429"/>
    <w:rsid w:val="41476841"/>
    <w:rsid w:val="57731205"/>
    <w:rsid w:val="60A86DCF"/>
    <w:rsid w:val="61735EA4"/>
    <w:rsid w:val="679D00FC"/>
    <w:rsid w:val="67B65634"/>
    <w:rsid w:val="6D535020"/>
    <w:rsid w:val="6E095636"/>
    <w:rsid w:val="7D43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2018-09-30T01:02:00Z</dcterms:created>
  <dc:creator>ATI老哇的爪子007</dc:creator>
  <cp:lastModifiedBy>ATI老哇的爪子007</cp:lastModifiedBy>
  <dcterms:modified xsi:type="dcterms:W3CDTF">2018-09-30T01:07:47Z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