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diaryindex  s2018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2018sfx diary log  events memorabilia 大事记 日记 v6 t33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C:\Users\zhoufeiyue\Documents\l1 diary s2018 v3 t33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S1 diary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Atitit diary s2sfx s2018sfx 2018sfx outline n detail v  s429.docx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Atitit diary s3sfx s2018sfx 2018sfx outline n detail v4 s429.docx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Atitit diary s4sfx s2018sfx 2018sfx outline n detail vs429.docx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Atitit diary s5sfx s2018sfx 2018sfx outline n detail v5 t33 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Atitit diary s6sfx s2018sfx 2018sfx outline n detail v1 s620 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Atitit diary s7sfx s2018sfx 2018sfx outline n detail v3 s731 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Atitit diary s8sfx s2018sfx 2018sfx outline n detail v3 s98 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Atitit diary s9sfx s2018sfx 2018sfx outline n detail v2 s09.docx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Atitit diary s0sfx s2018sfx 2018sfx outline n detail v1 sa5.docx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Atitit diary sasfx s2018sfx 2018sfx outline n detail v1 sa5.docx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Atitit diary sbsfx s2018sfx 2018sfx outline n detail v1 sb28.docx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s2sfx s2018sfx 2018sfx outline n detail v  s429.docx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 diary s3sfx s2018sfx 2018sfx outline n detail v4 s429.docx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 diary s4sfx s2018sfx 2018sfx outline n detail vs429.docx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141720" cy="38798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s9sfx s2018sfx 2018sfx outline n detail v2 s09.docx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v1 sa5.docx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22898"/>
    <w:rsid w:val="079516D3"/>
    <w:rsid w:val="190C28DC"/>
    <w:rsid w:val="1ED22898"/>
    <w:rsid w:val="263E6C36"/>
    <w:rsid w:val="2A921139"/>
    <w:rsid w:val="2CAC2285"/>
    <w:rsid w:val="33916D58"/>
    <w:rsid w:val="33F41AFE"/>
    <w:rsid w:val="36F63E58"/>
    <w:rsid w:val="376663D5"/>
    <w:rsid w:val="389B1635"/>
    <w:rsid w:val="433147C7"/>
    <w:rsid w:val="5B5B44A0"/>
    <w:rsid w:val="63A010CC"/>
    <w:rsid w:val="6D535020"/>
    <w:rsid w:val="756C3F48"/>
    <w:rsid w:val="7910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2018-10-15T15:25:00Z</dcterms:created>
  <dc:creator>ATI老哇的爪子007</dc:creator>
  <cp:lastModifiedBy>ATI老哇的爪子007</cp:lastModifiedBy>
  <dcterms:modified xsi:type="dcterms:W3CDTF">2019-03-13T01:48:42Z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