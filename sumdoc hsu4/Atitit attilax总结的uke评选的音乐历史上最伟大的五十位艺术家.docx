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attilax总结的uke评选的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音乐历史上最伟大的五十位艺术家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t>头士乐队</w:t>
      </w:r>
      <w:r>
        <w:rPr>
          <w:rFonts w:hint="eastAsia"/>
          <w:lang w:eastAsia="zh-CN"/>
        </w:rPr>
        <w:t>与约翰列侬</w:t>
      </w:r>
      <w:r>
        <w:rPr>
          <w:rFonts w:hint="eastAsia"/>
          <w:lang w:val="en-US" w:eastAsia="zh-CN"/>
        </w:rPr>
        <w:t xml:space="preserve"> </w:t>
      </w:r>
      <w:r>
        <w:t>无可争议的成为了本次评选的状元。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这四只诞生于英国利物浦的，最伟大的四只甲壳虫在上个世纪六十年代席卷了全世界，商业上拥有最高的唱片销售记录，在音乐上引发了世界性的流行音乐革命，成为整个西方流行文化的商标，即使在乐队解散三十年后的今天，影响力依然非常巨大。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</w:pPr>
    </w:p>
    <w:p>
      <w:pPr>
        <w:pStyle w:val="3"/>
        <w:ind w:left="575" w:leftChars="0" w:hanging="575" w:firstLineChars="0"/>
        <w:rPr>
          <w:rFonts w:hint="default"/>
        </w:rPr>
      </w:pPr>
      <w:r>
        <w:t>“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"http://ent.sina.com.cn/s/u/f/Elvis/index.html" \t "https://m.baidu.com/from=1012852y/bd_page_type=1/ssid=0/uid=0/pu=usm%400%2Csz%40320_1004%2Cta%40iphone_2_6.0_11_2.1/baiduid=2BCC2EFDAB98FB388EB9B0FC2D22D074/w=0_10_/t=iphone/l=3/_blank" </w:instrText>
      </w:r>
      <w:r>
        <w:rPr>
          <w:rFonts w:hint="default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0000FF"/>
          <w:spacing w:val="0"/>
          <w:szCs w:val="24"/>
          <w:u w:val="none"/>
          <w:bdr w:val="none" w:color="auto" w:sz="0" w:space="0"/>
          <w:shd w:val="clear" w:fill="FFFFFF"/>
        </w:rPr>
        <w:t>猫王</w:t>
      </w:r>
      <w:r>
        <w:rPr>
          <w:rFonts w:hint="default"/>
        </w:rPr>
        <w:fldChar w:fldCharType="end"/>
      </w:r>
      <w:r>
        <w:rPr>
          <w:rFonts w:hint="default"/>
        </w:rPr>
        <w:t>”埃尔维斯-普雷斯利(Elvis Presley)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是让摇滚乐风靡世界的最重要的推动者，19岁还是卡车工人的猫王是这个世界上最具传奇色彩的流行音乐家，拥有无数令人敬仰的艺术和商业成就，他是美国文化的商标之一，是永远令人着迷的音乐现象。在《滚石》杂志的五十大音乐家排名中名列第三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摇滚乐坛的常青树，影响了整个西方摇滚音乐发展的滚石乐队(Rolling Stone)排名第四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。上世纪50年代初为摇滚乐的形成和发展做出了最重要贡献的吉他演奏家，杰出的词曲作家查克-贝里(Chuck Berry)排名第五。另一位摇滚乐起源时期的具有重要影响的音乐家巴迪-霍利(Buddy Holly)排名第13。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</w:pPr>
    </w:p>
    <w:p>
      <w:pPr>
        <w:pStyle w:val="3"/>
      </w:pPr>
      <w:r>
        <w:t>在现代摇滚乐方面，齐柏林飞船乐队(Led Zeppelin)</w:t>
      </w: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凭借在七十年代创造的辉煌以及对于80年代以及其后的摇滚乐特别是金属摇滚乐的深远影响而排在了第14位</w:t>
      </w:r>
    </w:p>
    <w:p>
      <w:pPr>
        <w:pStyle w:val="3"/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迈克尔-杰克逊(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4"/>
          <w:szCs w:val="24"/>
          <w:u w:val="none"/>
          <w:shd w:val="clear" w:fill="FFFFFF"/>
        </w:rPr>
        <w:instrText xml:space="preserve"> HYPERLINK "http://ent.sina.com.cn/s/f/micha.html" \t "https://m.baidu.com/from=1012852y/bd_page_type=1/ssid=0/uid=0/pu=usm%400%2Csz%40320_1004%2Cta%40iphone_2_6.0_11_2.1/baiduid=2BCC2EFDAB98FB388EB9B0FC2D22D074/w=0_10_/t=iphone/l=3/_blank" </w:instrTex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4"/>
          <w:szCs w:val="24"/>
          <w:u w:val="none"/>
          <w:shd w:val="clear" w:fill="FFFFFF"/>
        </w:rPr>
        <w:t>Michael Jackson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)</w:t>
      </w: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和王子一样对流行音乐界具有巨大影响力的迈克尔-杰克逊(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"http://ent.sina.com.cn/s/f/micha.html" \t "https://m.baidu.com/from=1012852y/bd_page_type=1/ssid=0/uid=0/pu=usm%400%2Csz%40320_1004%2Cta%40iphone_2_6.0_11_2.1/baiduid=2BCC2EFDAB98FB388EB9B0FC2D22D074/w=0_10_/t=iphone/l=3/_blank" </w:instrTex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  <w:shd w:val="clear" w:fill="FFFFFF"/>
        </w:rPr>
        <w:t>Michael Jackson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)凭借着他对于音乐录影带方面具有革命性的突破，以及对于流行音乐的发展做出的贡献而排在了第35位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</w:pPr>
    </w:p>
    <w:p>
      <w:pPr>
        <w:pStyle w:val="3"/>
      </w:pPr>
      <w:r>
        <w:t>麦当娜只是对于流行音乐方面有着很大的影响的话</w:t>
      </w:r>
      <w:bookmarkStart w:id="0" w:name="_GoBack"/>
      <w:bookmarkEnd w:id="0"/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，那么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"http://ent.sina.com.cn/johnl.html" \t "https://m.baidu.com/from=1012852y/bd_page_type=1/ssid=0/uid=0/pu=usm%400%2Csz%40320_1004%2Cta%40iphone_2_6.0_11_2.1/baiduid=2BCC2EFDAB98FB388EB9B0FC2D22D074/w=0_10_/t=iphone/l=3/_blank" </w:instrTex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  <w:shd w:val="clear" w:fill="FFFFFF"/>
        </w:rPr>
        <w:t>约翰-列侬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(John Lennon)则是对于西方文化层面的直接的、深层次的影响，他直接影响了西方文化生活，在这份排名中，约翰-列侬排名第38位，他也是唯一的一名既在乐队入选又以个人身份入选的艺术家。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A09CD"/>
    <w:multiLevelType w:val="multilevel"/>
    <w:tmpl w:val="3E0A0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2C556D"/>
    <w:rsid w:val="0E866408"/>
    <w:rsid w:val="181C0E5C"/>
    <w:rsid w:val="35254892"/>
    <w:rsid w:val="411144C7"/>
    <w:rsid w:val="5C1A5BE8"/>
    <w:rsid w:val="5D6D4BEA"/>
    <w:rsid w:val="692C556D"/>
    <w:rsid w:val="6D535020"/>
    <w:rsid w:val="7FE8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2018-09-14T15:39:00Z</dcterms:created>
  <dc:creator>ATI老哇的爪子007</dc:creator>
  <cp:lastModifiedBy>ATI老哇的爪子007</cp:lastModifiedBy>
  <dcterms:modified xsi:type="dcterms:W3CDTF">2018-09-14T15:45:37Z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