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企业文化的艺术 attilax艾提拉著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假日文化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标语文化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办公装修装饰文化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46"/>
    <w:rsid w:val="00D87546"/>
    <w:rsid w:val="35640B39"/>
    <w:rsid w:val="6C0E6B48"/>
    <w:rsid w:val="6D535020"/>
    <w:rsid w:val="6DB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2018-05-01T02:12:00Z</dcterms:created>
  <dc:creator>ATI老哇的爪子007</dc:creator>
  <cp:lastModifiedBy>ATI老哇的爪子007</cp:lastModifiedBy>
  <dcterms:modified xsi:type="dcterms:W3CDTF">2018-05-01T02:13:33Z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