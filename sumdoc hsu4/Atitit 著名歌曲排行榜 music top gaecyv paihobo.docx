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著名歌曲排行榜 music top gaecyv paihobo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抖音 很火的歌曲 排行榜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B0C93"/>
    <w:rsid w:val="555B0C9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2018-05-09T22:24:00Z</dcterms:created>
  <dc:creator>ATI老哇的爪子007</dc:creator>
  <cp:lastModifiedBy>ATI老哇的爪子007</cp:lastModifiedBy>
  <dcterms:modified xsi:type="dcterms:W3CDTF">2018-05-09T22:25:01Z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