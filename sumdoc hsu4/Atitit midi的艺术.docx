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midi的艺术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128个乐器列表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分类音乐</w:t>
      </w:r>
    </w:p>
    <w:p>
      <w:pP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纯音乐类】 电影动漫游戏纯音乐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【纯音乐类】古典纯音乐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 儿童歌曲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【歌曲类】几千首国内流行歌曲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【歌曲类】几千首国内外精品老歌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【歌曲类】几千首国外流行歌曲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【歌曲类】王菲歌曲MIDI 27首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 1350个风格多样的鼓loop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 BFD Drums Midi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 EzDrummer midi Grooves节奏包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【鼓类】电鼓Battery Library_MIDI files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【鼓类】几百个电鼓加架子鼓的loop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【吉他类】1572首古典吉他MIDI</w:t>
      </w:r>
    </w:p>
    <w:p>
      <w:pP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资源收集</w:t>
      </w:r>
    </w:p>
    <w:p>
      <w:pP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  <w:t>【midi资源下载】整理几万midi资源合集分享（已分类） - somusic 龚秦的日志 - 网易博客.html     200M</w:t>
      </w:r>
    </w:p>
    <w:p>
      <w:pP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C1D3C"/>
    <w:rsid w:val="17B13CFB"/>
    <w:rsid w:val="39EA4AC5"/>
    <w:rsid w:val="3BEC1D3C"/>
    <w:rsid w:val="4F217AED"/>
    <w:rsid w:val="6D535020"/>
    <w:rsid w:val="7EF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2018-05-04T11:19:00Z</dcterms:created>
  <dc:creator>ATI老哇的爪子007</dc:creator>
  <cp:lastModifiedBy>ATI老哇的爪子007</cp:lastModifiedBy>
  <dcterms:modified xsi:type="dcterms:W3CDTF">2018-05-04T11:22:44Z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