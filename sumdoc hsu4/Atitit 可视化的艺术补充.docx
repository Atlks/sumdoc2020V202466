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可视化的艺术补充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适合的场合 数据分析的艺术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成果总结 结果汇报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A754C"/>
    <w:rsid w:val="04601736"/>
    <w:rsid w:val="6D535020"/>
    <w:rsid w:val="6EC76177"/>
    <w:rsid w:val="747408C4"/>
    <w:rsid w:val="792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2018-05-03T02:47:00Z</dcterms:created>
  <dc:creator>ATI老哇的爪子007</dc:creator>
  <cp:lastModifiedBy>ATI老哇的爪子007</cp:lastModifiedBy>
  <dcterms:modified xsi:type="dcterms:W3CDTF">2018-05-03T02:48:00Z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