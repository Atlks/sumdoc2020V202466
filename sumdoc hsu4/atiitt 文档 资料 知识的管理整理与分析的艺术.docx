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文档 资料 知识的管理整理与分析的艺术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t>知识的来源</w:t>
      </w:r>
      <w:r>
        <w:rPr>
          <w:rFonts w:hint="eastAsia"/>
          <w:lang w:val="en-US" w:eastAsia="zh-CN"/>
        </w:rPr>
        <w:t xml:space="preserve">  im软件 日志 聊天记录  会议 讨论 互联网 构思 组合分析 分类 整合 转换 摘要 扩展扩充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包括知识的来源，收集聚合，存储，体系化索引化，检索，分享知识、研究探讨。 1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分类整理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tree索引化 分析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压缩存储 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空文件map 索引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348A3"/>
    <w:rsid w:val="06A05147"/>
    <w:rsid w:val="1C543F37"/>
    <w:rsid w:val="1E837633"/>
    <w:rsid w:val="1ED652F2"/>
    <w:rsid w:val="376704C2"/>
    <w:rsid w:val="3EDC3973"/>
    <w:rsid w:val="4D80393D"/>
    <w:rsid w:val="59EF7C72"/>
    <w:rsid w:val="5BBD01AC"/>
    <w:rsid w:val="5DA556D6"/>
    <w:rsid w:val="689348A3"/>
    <w:rsid w:val="6A423822"/>
    <w:rsid w:val="6D535020"/>
    <w:rsid w:val="6D980FBA"/>
    <w:rsid w:val="6F2B6323"/>
    <w:rsid w:val="74BD6F37"/>
    <w:rsid w:val="7B821230"/>
    <w:rsid w:val="7EB7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2018-05-05T19:20:00Z</dcterms:created>
  <dc:creator>ATI老哇的爪子007</dc:creator>
  <cp:lastModifiedBy>ATI老哇的爪子007</cp:lastModifiedBy>
  <dcterms:modified xsi:type="dcterms:W3CDTF">2018-05-05T19:30:08Z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