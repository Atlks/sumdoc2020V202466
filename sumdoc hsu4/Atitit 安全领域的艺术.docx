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安全领域的艺术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人身安全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人身安全是第一要务，具有一票否决性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消防安全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防爆防烫伤安全指南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92EE5"/>
    <w:rsid w:val="3FDE3504"/>
    <w:rsid w:val="48992EE5"/>
    <w:rsid w:val="577D327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2018-09-15T06:21:00Z</dcterms:created>
  <dc:creator>ATI老哇的爪子007</dc:creator>
  <cp:lastModifiedBy>ATI老哇的爪子007</cp:lastModifiedBy>
  <dcterms:modified xsi:type="dcterms:W3CDTF">2018-09-15T06:22:53Z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