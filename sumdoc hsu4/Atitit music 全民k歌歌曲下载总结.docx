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全民k歌歌曲下载总结有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首先要找到它的目录，用es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随便听几个歌曲，es扫描，定位到 android/data/com.tencent.karaok 目录。。貌似跟腾讯有一腿啊，上网一查，貌似被腾讯收购了，原来如此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使用k哥下载功能下的哥，却不能播放，估计是加密了。。读取cache目录，/files/opus/tmp_cache..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只有这个里面的东西可以用播放器播放。。没ext。。查看文件头是 ftypmp42。。。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复制到电脑，增加ext mp4，prefct。。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名字也对不上，需要一个个手动添加，校队。。。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36D25"/>
    <w:rsid w:val="04EE00E9"/>
    <w:rsid w:val="05FD1451"/>
    <w:rsid w:val="2F4554C5"/>
    <w:rsid w:val="4CC54A43"/>
    <w:rsid w:val="552143C5"/>
    <w:rsid w:val="5BB36D25"/>
    <w:rsid w:val="5E8F2A86"/>
    <w:rsid w:val="67D219E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2018-08-20T17:44:00Z</dcterms:created>
  <dc:creator>ATI老哇的爪子007</dc:creator>
  <cp:lastModifiedBy>ATI老哇的爪子007</cp:lastModifiedBy>
  <dcterms:modified xsi:type="dcterms:W3CDTF">2018-08-20T17:56:34Z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