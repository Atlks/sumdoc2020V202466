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spring单元测试 注解 获取服务名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Spring文件单独放在一个文件夹，去掉dubbo配置，方便测试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里面包含的mybatis 找不到，只好设置成相对于class绝对路径可以了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C:\0wkspc\clinical\target\classes\META-INF\springtest_cli\applicationContext-datasource.xml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id="sqlSessionFactory" class="org.mybatis.spring.SqlSessionFactoryBean"&gt;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name="configLocation" value="C:\0wkspc\clinical\target\classes\META-INF\mybatis\mybatis-config.xml"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服务名第一个字母小写。。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com.cnhis.cloudhealth.clinical.autocharge;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org.springframework.beans.BeansException;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org.springframework.beans.factory.DisposableBean;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org.springframework.context.ApplicationContext;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org.springframework.context.ApplicationContextAware;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org.springframework.context.support.ClassPathXmlApplicationContext;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org.springframework.context.support.FileSystemXmlApplicationContext;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com.cnhis.cloudhealth.clinical.clidoctor.acolsetting.dao.IcolSettingDao;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v3 dir files 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SpringUtilV3_prjcli implements ApplicationContextAware, DisposableBean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attilax 老哇的爪子  上午11:54:26   2014-5-14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SpringUtil.cfgFileDir=PathUtil.classPath_hisCommLib()+"/";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SpringUtil. locations =new  String[] {  PathUtil.classPath_hisCommLib()+"/"+"IocSrpingCfg.xml"};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annoTest bean = (annoTest) getBean("annoTest");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bean.someOp(56);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System.out.println(bean);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//branchManagerService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SpringUtilV3.cfgFileDir="C:\\Users\\attilax\\Desktop\\springtest_cli";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SpringUtilV3_prjcli.cfgFileDir="C:\\0wkspc\\clinical\\target\\classes\\META-INF\\springtest_cli";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SpringUtilV3.cfgFileDir="C:\\0wkspc\\clinical\\src\\main\\resources\\META-INF\\springtest_cli";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SpringUtilV3_prjcli.setLocations(cfgFileDir,"applicationContext-datasource.xml,onehis-dubbo.xml");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IcolSettingDao d=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(IcolSettingDao) SpringUtilV3_prjcli.getBean("icolSettingDao");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System.out.println(d.getSetting(Maps.newConcurrentMap()));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B222D"/>
    <w:rsid w:val="1ECB222D"/>
    <w:rsid w:val="25FA583E"/>
    <w:rsid w:val="2E8F0B0B"/>
    <w:rsid w:val="36BC33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2018-04-02T08:31:00Z</dcterms:created>
  <dc:creator>ATI老哇的爪子007</dc:creator>
  <cp:lastModifiedBy>ATI老哇的爪子007</cp:lastModifiedBy>
  <dcterms:modified xsi:type="dcterms:W3CDTF">2018-04-02T08:34:53Z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