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uke制服类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西服  皮衣  飞行员夹克 机车夹克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9104E8"/>
    <w:rsid w:val="0B177222"/>
    <w:rsid w:val="6D535020"/>
    <w:rsid w:val="71F1685A"/>
    <w:rsid w:val="7991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2018-09-28T09:49:00Z</dcterms:created>
  <dc:creator>ATI老哇的爪子007</dc:creator>
  <cp:lastModifiedBy>ATI老哇的爪子007</cp:lastModifiedBy>
  <dcterms:modified xsi:type="dcterms:W3CDTF">2018-09-28T09:52:18Z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