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985 211科班出身与培训班自学的看待区别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富人的教育更好，所以从富人中挑选更省力，这样会造成阶层固化。。。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如果我要了培训班，那这个界别成本谁来负？？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每个组织，都有义务推动社会进步。。付出一点点努力不会让你支出太多。完全可以承受。。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给乞丐十块钱会让你倾家荡产吗？？当然不会。人人都给乞丐十块钱，社会会更美好。。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最好的策略是为非985 211的面试者流出一定比例的份额的，而不是完全拒绝。。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20%是个理想的比例。。28原则嘛。。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EA11"/>
    <w:multiLevelType w:val="multilevel"/>
    <w:tmpl w:val="1E5DEA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65174"/>
    <w:rsid w:val="043929B8"/>
    <w:rsid w:val="0A4459EC"/>
    <w:rsid w:val="15646EC1"/>
    <w:rsid w:val="196A1EC8"/>
    <w:rsid w:val="1A075157"/>
    <w:rsid w:val="24030D12"/>
    <w:rsid w:val="2B2A593F"/>
    <w:rsid w:val="30047FE9"/>
    <w:rsid w:val="362E4583"/>
    <w:rsid w:val="3BC12275"/>
    <w:rsid w:val="42FB4B27"/>
    <w:rsid w:val="4C6F1AAC"/>
    <w:rsid w:val="63074EA8"/>
    <w:rsid w:val="6D535020"/>
    <w:rsid w:val="78C8100B"/>
    <w:rsid w:val="7DD6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2018-06-12T00:45:00Z</dcterms:created>
  <dc:creator>ATI老哇的爪子007</dc:creator>
  <cp:lastModifiedBy>ATI老哇的爪子007</cp:lastModifiedBy>
  <dcterms:modified xsi:type="dcterms:W3CDTF">2018-06-12T00:50:00Z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