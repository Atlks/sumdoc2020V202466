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调试的艺术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前几天写gzip压缩模式的时候，写过个tomcat过滤器，拦截所有的url，请求参数，返回值做日志，可用于帮助分析复现tomcat奔溃的那个问题，记录下最后时刻的请求与返回值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D4116D"/>
    <w:rsid w:val="0ED4116D"/>
    <w:rsid w:val="317C3112"/>
    <w:rsid w:val="5D63123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2018-04-25T01:10:00Z</dcterms:created>
  <dc:creator>ATI老哇的爪子007</dc:creator>
  <cp:lastModifiedBy>ATI老哇的爪子007</cp:lastModifiedBy>
  <dcterms:modified xsi:type="dcterms:W3CDTF">2018-04-25T01:11:58Z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