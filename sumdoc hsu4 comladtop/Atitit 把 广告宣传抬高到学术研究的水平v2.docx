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/>
          <w:lang w:val="en-US" w:eastAsia="zh-CN"/>
        </w:rPr>
        <w:t xml:space="preserve">Atitit 把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广告宣传抬高到学术研究的水平</w:t>
      </w:r>
    </w:p>
    <w:bookmarkEnd w:id="0"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适当夸大自己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5-10倍 一个数量及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在资本市场上，Homex也撒谎成性。2011年，Homex向投资者宣称自己卖出了5万多套房，但第三方调查公司发现实际只有1万套。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声称已建成并出售的房子（右）实际空荡荡一片（左）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空手套国库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2582D"/>
    <w:rsid w:val="0B3F328A"/>
    <w:rsid w:val="320E5085"/>
    <w:rsid w:val="5D0258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2018-09-09T02:57:00Z</dcterms:created>
  <dc:creator>ATI老哇的爪子007</dc:creator>
  <cp:lastModifiedBy>Administrator</cp:lastModifiedBy>
  <dcterms:modified xsi:type="dcterms:W3CDTF">2020-04-29T15:26:39Z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