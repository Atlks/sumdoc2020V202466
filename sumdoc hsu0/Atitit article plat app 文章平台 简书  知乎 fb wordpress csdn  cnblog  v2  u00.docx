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article plat app 文章平台 简书  知乎 fb wordpress csdn  cnblog  v2  u00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article platform文章平台 简书  知乎 csdn  cnblog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支持图片方便批量上传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有app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有工具同步支持比如ifttt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简书更加简单，可以直接文章无标题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知乎只要标题内容。。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这俩个还可以投稿到专栏。。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Wordpress blogspot app麻烦的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但是手机app最简单的还是 fb。。。其他app很难用啊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A49373"/>
    <w:multiLevelType w:val="multilevel"/>
    <w:tmpl w:val="BBA493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C5817"/>
    <w:rsid w:val="05287265"/>
    <w:rsid w:val="05777D2E"/>
    <w:rsid w:val="0B2E601C"/>
    <w:rsid w:val="0FFE5A00"/>
    <w:rsid w:val="171779A4"/>
    <w:rsid w:val="196E2819"/>
    <w:rsid w:val="1E2E394F"/>
    <w:rsid w:val="23B2212A"/>
    <w:rsid w:val="287D6E28"/>
    <w:rsid w:val="373E2542"/>
    <w:rsid w:val="54685597"/>
    <w:rsid w:val="559C5817"/>
    <w:rsid w:val="5A1A24FE"/>
    <w:rsid w:val="6D535020"/>
    <w:rsid w:val="75F02445"/>
    <w:rsid w:val="79DA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2018-06-07T09:35:00Z</dcterms:created>
  <dc:creator>ATI老哇的爪子007</dc:creator>
  <cp:lastModifiedBy>u</cp:lastModifiedBy>
  <dcterms:modified xsi:type="dcterms:W3CDTF">2020-10-11T03:42:42Z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