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文章最佳实践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 ，作为开头摘要 与索引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分栏  可以提升一倍的文字量 与页数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12890"/>
    <w:rsid w:val="19312890"/>
    <w:rsid w:val="6D535020"/>
    <w:rsid w:val="771E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2018-04-21T11:04:00Z</dcterms:created>
  <dc:creator>ATI老哇的爪子007</dc:creator>
  <cp:lastModifiedBy>ATI老哇的爪子007</cp:lastModifiedBy>
  <dcterms:modified xsi:type="dcterms:W3CDTF">2018-04-21T11:05:04Z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